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5FF5D" w14:textId="77777777" w:rsidR="00816216" w:rsidRPr="003D2D47" w:rsidRDefault="00A26264" w:rsidP="00141A4C">
      <w:pPr>
        <w:pStyle w:val="Title"/>
        <w:rPr>
          <w:sz w:val="72"/>
          <w:szCs w:val="72"/>
        </w:rPr>
      </w:pPr>
      <w:r w:rsidRPr="003D2D47">
        <w:rPr>
          <w:sz w:val="72"/>
          <w:szCs w:val="72"/>
        </w:rPr>
        <w:t>Alex Masson</w:t>
      </w:r>
      <w:r w:rsidR="00081714" w:rsidRPr="003D2D47">
        <w:rPr>
          <w:sz w:val="72"/>
          <w:szCs w:val="72"/>
        </w:rPr>
        <w:t xml:space="preserve"> </w:t>
      </w:r>
    </w:p>
    <w:p w14:paraId="04C7C0D0" w14:textId="62E2D523" w:rsidR="001379CA" w:rsidRPr="003D2D47" w:rsidRDefault="00A26264" w:rsidP="00DF03D8">
      <w:pPr>
        <w:rPr>
          <w:sz w:val="20"/>
          <w:szCs w:val="20"/>
        </w:rPr>
      </w:pPr>
      <w:r w:rsidRPr="003D2D47">
        <w:rPr>
          <w:sz w:val="20"/>
          <w:szCs w:val="20"/>
        </w:rPr>
        <w:t>7900 Juniper Drive, Prairie Village, Kansas 66208</w:t>
      </w:r>
      <w:r w:rsidR="00141A4C" w:rsidRPr="003D2D47">
        <w:rPr>
          <w:sz w:val="20"/>
          <w:szCs w:val="20"/>
        </w:rPr>
        <w:t> | </w:t>
      </w:r>
      <w:r w:rsidRPr="003D2D47">
        <w:rPr>
          <w:sz w:val="20"/>
          <w:szCs w:val="20"/>
        </w:rPr>
        <w:t>913-486-9114</w:t>
      </w:r>
      <w:r w:rsidR="00141A4C" w:rsidRPr="003D2D47">
        <w:rPr>
          <w:sz w:val="20"/>
          <w:szCs w:val="20"/>
        </w:rPr>
        <w:t> | </w:t>
      </w:r>
      <w:hyperlink r:id="rId8" w:history="1">
        <w:r w:rsidR="001379CA" w:rsidRPr="003D2D47">
          <w:rPr>
            <w:rStyle w:val="Hyperlink"/>
            <w:sz w:val="20"/>
            <w:szCs w:val="20"/>
          </w:rPr>
          <w:t>amasson99@gmail.com</w:t>
        </w:r>
      </w:hyperlink>
    </w:p>
    <w:p w14:paraId="7E3C9A64" w14:textId="77777777" w:rsidR="006270A9" w:rsidRPr="003D2D47" w:rsidRDefault="001379CA">
      <w:pPr>
        <w:pStyle w:val="Heading1"/>
        <w:rPr>
          <w:sz w:val="20"/>
          <w:szCs w:val="20"/>
        </w:rPr>
      </w:pPr>
      <w:r w:rsidRPr="003D2D47">
        <w:rPr>
          <w:sz w:val="20"/>
          <w:szCs w:val="20"/>
        </w:rPr>
        <w:t>Education</w:t>
      </w:r>
    </w:p>
    <w:p w14:paraId="75FBDC52" w14:textId="77777777" w:rsidR="006270A9" w:rsidRPr="003D2D47" w:rsidRDefault="00A26264">
      <w:pPr>
        <w:pStyle w:val="Heading2"/>
        <w:rPr>
          <w:sz w:val="20"/>
          <w:szCs w:val="20"/>
        </w:rPr>
      </w:pPr>
      <w:r w:rsidRPr="003D2D47">
        <w:rPr>
          <w:sz w:val="20"/>
          <w:szCs w:val="20"/>
        </w:rPr>
        <w:t>Currently enrolled</w:t>
      </w:r>
      <w:r w:rsidR="009D5933" w:rsidRPr="003D2D47">
        <w:rPr>
          <w:sz w:val="20"/>
          <w:szCs w:val="20"/>
        </w:rPr>
        <w:t> | </w:t>
      </w:r>
      <w:r w:rsidRPr="003D2D47">
        <w:rPr>
          <w:sz w:val="20"/>
          <w:szCs w:val="20"/>
        </w:rPr>
        <w:t>2017-2021</w:t>
      </w:r>
      <w:r w:rsidR="009D5933" w:rsidRPr="003D2D47">
        <w:rPr>
          <w:sz w:val="20"/>
          <w:szCs w:val="20"/>
        </w:rPr>
        <w:t> | </w:t>
      </w:r>
      <w:r w:rsidRPr="003D2D47">
        <w:rPr>
          <w:sz w:val="20"/>
          <w:szCs w:val="20"/>
        </w:rPr>
        <w:t>kansas state university</w:t>
      </w:r>
    </w:p>
    <w:p w14:paraId="5A402881" w14:textId="77777777" w:rsidR="006270A9" w:rsidRPr="003D2D47" w:rsidRDefault="009D5933" w:rsidP="00A26264">
      <w:pPr>
        <w:pStyle w:val="ListBullet"/>
        <w:rPr>
          <w:sz w:val="20"/>
          <w:szCs w:val="20"/>
        </w:rPr>
      </w:pPr>
      <w:r w:rsidRPr="003D2D47">
        <w:rPr>
          <w:sz w:val="20"/>
          <w:szCs w:val="20"/>
        </w:rPr>
        <w:t xml:space="preserve">Major: </w:t>
      </w:r>
      <w:r w:rsidR="00A26264" w:rsidRPr="003D2D47">
        <w:rPr>
          <w:sz w:val="20"/>
          <w:szCs w:val="20"/>
        </w:rPr>
        <w:t>Computer Engineering</w:t>
      </w:r>
    </w:p>
    <w:p w14:paraId="3E6F2193" w14:textId="48B3E818" w:rsidR="00E335C3" w:rsidRPr="003D2D47" w:rsidRDefault="00A26264" w:rsidP="00C54378">
      <w:pPr>
        <w:pStyle w:val="ListBullet"/>
        <w:rPr>
          <w:sz w:val="20"/>
          <w:szCs w:val="20"/>
        </w:rPr>
      </w:pPr>
      <w:r w:rsidRPr="003D2D47">
        <w:rPr>
          <w:sz w:val="20"/>
          <w:szCs w:val="20"/>
        </w:rPr>
        <w:t xml:space="preserve">Member of the </w:t>
      </w:r>
      <w:proofErr w:type="spellStart"/>
      <w:r w:rsidRPr="003D2D47">
        <w:rPr>
          <w:sz w:val="20"/>
          <w:szCs w:val="20"/>
        </w:rPr>
        <w:t>Powercat</w:t>
      </w:r>
      <w:proofErr w:type="spellEnd"/>
      <w:r w:rsidRPr="003D2D47">
        <w:rPr>
          <w:sz w:val="20"/>
          <w:szCs w:val="20"/>
        </w:rPr>
        <w:t xml:space="preserve"> Motorsports Formula SAE team, Electrical Systems Team</w:t>
      </w:r>
      <w:r w:rsidR="00C54378" w:rsidRPr="003D2D47">
        <w:rPr>
          <w:sz w:val="20"/>
          <w:szCs w:val="20"/>
        </w:rPr>
        <w:t xml:space="preserve">; </w:t>
      </w:r>
      <w:r w:rsidR="00E335C3" w:rsidRPr="003D2D47">
        <w:rPr>
          <w:sz w:val="20"/>
          <w:szCs w:val="20"/>
        </w:rPr>
        <w:t>Hack K-State Clu</w:t>
      </w:r>
      <w:r w:rsidR="00C54378" w:rsidRPr="003D2D47">
        <w:rPr>
          <w:sz w:val="20"/>
          <w:szCs w:val="20"/>
        </w:rPr>
        <w:t xml:space="preserve">b; </w:t>
      </w:r>
      <w:r w:rsidR="00E335C3" w:rsidRPr="003D2D47">
        <w:rPr>
          <w:sz w:val="20"/>
          <w:szCs w:val="20"/>
        </w:rPr>
        <w:t>Game Development Club</w:t>
      </w:r>
      <w:r w:rsidR="00E80779">
        <w:rPr>
          <w:sz w:val="20"/>
          <w:szCs w:val="20"/>
        </w:rPr>
        <w:t>; Web Development Club; Mobile Development Club; KSU IEEE Club, KSU IEEE Officer;</w:t>
      </w:r>
      <w:r w:rsidR="00C54378" w:rsidRPr="003D2D47">
        <w:rPr>
          <w:sz w:val="20"/>
          <w:szCs w:val="20"/>
        </w:rPr>
        <w:t xml:space="preserve"> </w:t>
      </w:r>
      <w:r w:rsidR="00DF03D8">
        <w:rPr>
          <w:sz w:val="20"/>
          <w:szCs w:val="20"/>
        </w:rPr>
        <w:t>KSU EMBS</w:t>
      </w:r>
      <w:r w:rsidR="00E80779">
        <w:rPr>
          <w:sz w:val="20"/>
          <w:szCs w:val="20"/>
        </w:rPr>
        <w:t>;</w:t>
      </w:r>
      <w:r w:rsidR="0096548D">
        <w:rPr>
          <w:sz w:val="20"/>
          <w:szCs w:val="20"/>
        </w:rPr>
        <w:t xml:space="preserve"> K-</w:t>
      </w:r>
      <w:r w:rsidR="00E80779">
        <w:rPr>
          <w:sz w:val="20"/>
          <w:szCs w:val="20"/>
        </w:rPr>
        <w:t>State Cyber Security C</w:t>
      </w:r>
      <w:r w:rsidR="0096548D">
        <w:rPr>
          <w:sz w:val="20"/>
          <w:szCs w:val="20"/>
        </w:rPr>
        <w:t>lub</w:t>
      </w:r>
      <w:r w:rsidR="00E80779">
        <w:rPr>
          <w:sz w:val="20"/>
          <w:szCs w:val="20"/>
        </w:rPr>
        <w:t>;</w:t>
      </w:r>
      <w:r w:rsidR="00DF03D8">
        <w:rPr>
          <w:sz w:val="20"/>
          <w:szCs w:val="20"/>
        </w:rPr>
        <w:t xml:space="preserve"> </w:t>
      </w:r>
      <w:r w:rsidR="00C54378" w:rsidRPr="003D2D47">
        <w:rPr>
          <w:sz w:val="20"/>
          <w:szCs w:val="20"/>
        </w:rPr>
        <w:t>and Bowling Club.</w:t>
      </w:r>
      <w:bookmarkStart w:id="0" w:name="_GoBack"/>
      <w:bookmarkEnd w:id="0"/>
    </w:p>
    <w:p w14:paraId="4F1DE2DB" w14:textId="77777777" w:rsidR="006270A9" w:rsidRPr="003D2D47" w:rsidRDefault="00A26264">
      <w:pPr>
        <w:pStyle w:val="Heading2"/>
        <w:rPr>
          <w:sz w:val="20"/>
          <w:szCs w:val="20"/>
        </w:rPr>
      </w:pPr>
      <w:r w:rsidRPr="003D2D47">
        <w:rPr>
          <w:sz w:val="20"/>
          <w:szCs w:val="20"/>
        </w:rPr>
        <w:t>Highschool</w:t>
      </w:r>
      <w:r w:rsidR="00081714" w:rsidRPr="003D2D47">
        <w:rPr>
          <w:sz w:val="20"/>
          <w:szCs w:val="20"/>
        </w:rPr>
        <w:t xml:space="preserve"> diploma</w:t>
      </w:r>
      <w:r w:rsidR="009D5933" w:rsidRPr="003D2D47">
        <w:rPr>
          <w:sz w:val="20"/>
          <w:szCs w:val="20"/>
        </w:rPr>
        <w:t> | </w:t>
      </w:r>
      <w:r w:rsidRPr="003D2D47">
        <w:rPr>
          <w:sz w:val="20"/>
          <w:szCs w:val="20"/>
        </w:rPr>
        <w:t>2013-2017</w:t>
      </w:r>
      <w:r w:rsidR="009D5933" w:rsidRPr="003D2D47">
        <w:rPr>
          <w:sz w:val="20"/>
          <w:szCs w:val="20"/>
        </w:rPr>
        <w:t> | </w:t>
      </w:r>
      <w:r w:rsidRPr="003D2D47">
        <w:rPr>
          <w:sz w:val="20"/>
          <w:szCs w:val="20"/>
        </w:rPr>
        <w:t>Shawnee Mission east</w:t>
      </w:r>
    </w:p>
    <w:p w14:paraId="4894BEF4" w14:textId="77777777" w:rsidR="006270A9" w:rsidRPr="003D2D47" w:rsidRDefault="00A26264" w:rsidP="00A26264">
      <w:pPr>
        <w:pStyle w:val="ListBullet"/>
        <w:rPr>
          <w:sz w:val="20"/>
          <w:szCs w:val="20"/>
        </w:rPr>
      </w:pPr>
      <w:r w:rsidRPr="003D2D47">
        <w:rPr>
          <w:sz w:val="20"/>
          <w:szCs w:val="20"/>
        </w:rPr>
        <w:t>Activities and Societies: Was a part of Football, Golf, Automotive Technologies, Student Council, Journalism, and Robotics Clubs</w:t>
      </w:r>
    </w:p>
    <w:sdt>
      <w:sdtPr>
        <w:rPr>
          <w:sz w:val="20"/>
          <w:szCs w:val="20"/>
        </w:rPr>
        <w:alias w:val="Skills &amp; Abilities:"/>
        <w:tag w:val="Skills &amp; Abilities:"/>
        <w:id w:val="458624136"/>
        <w:placeholder>
          <w:docPart w:val="9D6446BC48F144359D4BB98FFA54470F"/>
        </w:placeholder>
        <w:temporary/>
        <w:showingPlcHdr/>
        <w15:appearance w15:val="hidden"/>
      </w:sdtPr>
      <w:sdtEndPr/>
      <w:sdtContent>
        <w:p w14:paraId="0D6E76DA" w14:textId="436B7BD1" w:rsidR="006270A9" w:rsidRPr="003D2D47" w:rsidRDefault="009D5933">
          <w:pPr>
            <w:pStyle w:val="Heading1"/>
            <w:rPr>
              <w:sz w:val="20"/>
              <w:szCs w:val="20"/>
            </w:rPr>
          </w:pPr>
          <w:r w:rsidRPr="003D2D47">
            <w:rPr>
              <w:sz w:val="20"/>
              <w:szCs w:val="20"/>
            </w:rPr>
            <w:t>Skills &amp; Abilities</w:t>
          </w:r>
        </w:p>
      </w:sdtContent>
    </w:sdt>
    <w:sdt>
      <w:sdtPr>
        <w:rPr>
          <w:sz w:val="20"/>
          <w:szCs w:val="20"/>
        </w:rPr>
        <w:alias w:val="Management:"/>
        <w:tag w:val="Management:"/>
        <w:id w:val="598525640"/>
        <w:placeholder>
          <w:docPart w:val="2CCF590FBB2644DB9F6E20A1F25E49CA"/>
        </w:placeholder>
        <w:temporary/>
        <w:showingPlcHdr/>
        <w15:appearance w15:val="hidden"/>
      </w:sdtPr>
      <w:sdtEndPr/>
      <w:sdtContent>
        <w:p w14:paraId="61D2455C" w14:textId="2BD3EFF9" w:rsidR="006270A9" w:rsidRPr="003D2D47" w:rsidRDefault="009D5933">
          <w:pPr>
            <w:pStyle w:val="Heading2"/>
            <w:rPr>
              <w:sz w:val="20"/>
              <w:szCs w:val="20"/>
            </w:rPr>
          </w:pPr>
          <w:r w:rsidRPr="003D2D47">
            <w:rPr>
              <w:sz w:val="20"/>
              <w:szCs w:val="20"/>
            </w:rPr>
            <w:t>Management</w:t>
          </w:r>
        </w:p>
      </w:sdtContent>
    </w:sdt>
    <w:p w14:paraId="5ABBD527" w14:textId="77777777" w:rsidR="006270A9" w:rsidRPr="003D2D47" w:rsidRDefault="00A26264">
      <w:pPr>
        <w:pStyle w:val="ListBullet"/>
        <w:rPr>
          <w:sz w:val="20"/>
          <w:szCs w:val="20"/>
        </w:rPr>
      </w:pPr>
      <w:r w:rsidRPr="003D2D47">
        <w:rPr>
          <w:sz w:val="20"/>
          <w:szCs w:val="20"/>
        </w:rPr>
        <w:t>Worked as a Night time kitchen manager, at only the age of 17, while in high school. I have exceptional leadership skills from my time there, as I learned how to earn the respect of my fellow employees and run a proper business while managing expenses for food inventory, employee hours, and food sales. Time management was also a huge issue, as I had to juggle school life on top of 30+ hour work weeks.</w:t>
      </w:r>
    </w:p>
    <w:p w14:paraId="72ED273C" w14:textId="77777777" w:rsidR="006270A9" w:rsidRPr="003D2D47" w:rsidRDefault="00A26264">
      <w:pPr>
        <w:pStyle w:val="Heading2"/>
        <w:rPr>
          <w:sz w:val="20"/>
          <w:szCs w:val="20"/>
        </w:rPr>
      </w:pPr>
      <w:r w:rsidRPr="003D2D47">
        <w:rPr>
          <w:sz w:val="20"/>
          <w:szCs w:val="20"/>
        </w:rPr>
        <w:t>Automotive</w:t>
      </w:r>
    </w:p>
    <w:p w14:paraId="0F07227C" w14:textId="77777777" w:rsidR="006270A9" w:rsidRPr="003D2D47" w:rsidRDefault="001379CA">
      <w:pPr>
        <w:pStyle w:val="ListBullet"/>
        <w:rPr>
          <w:sz w:val="20"/>
          <w:szCs w:val="20"/>
        </w:rPr>
      </w:pPr>
      <w:r w:rsidRPr="003D2D47">
        <w:rPr>
          <w:sz w:val="20"/>
          <w:szCs w:val="20"/>
        </w:rPr>
        <w:t>From working in my high-school shop on cars from a Porsche club cup car to restoring and maintaining classic vehicles, and with proper experience working in the automotive field by being a porter, lube technician for Premier Mazda and Baron BMW and MINI, I have proper knowledge of the mechanical and technical side of the automotive industry and the cars themselves.</w:t>
      </w:r>
    </w:p>
    <w:p w14:paraId="1FC2A1ED" w14:textId="77777777" w:rsidR="006270A9" w:rsidRPr="003D2D47" w:rsidRDefault="001379CA">
      <w:pPr>
        <w:pStyle w:val="Heading2"/>
        <w:rPr>
          <w:sz w:val="20"/>
          <w:szCs w:val="20"/>
        </w:rPr>
      </w:pPr>
      <w:r w:rsidRPr="003D2D47">
        <w:rPr>
          <w:sz w:val="20"/>
          <w:szCs w:val="20"/>
        </w:rPr>
        <w:t>programming</w:t>
      </w:r>
    </w:p>
    <w:p w14:paraId="08CAC164" w14:textId="77777777" w:rsidR="006270A9" w:rsidRPr="003D2D47" w:rsidRDefault="001379CA">
      <w:pPr>
        <w:pStyle w:val="ListBullet"/>
        <w:rPr>
          <w:sz w:val="20"/>
          <w:szCs w:val="20"/>
        </w:rPr>
      </w:pPr>
      <w:r w:rsidRPr="003D2D47">
        <w:rPr>
          <w:sz w:val="20"/>
          <w:szCs w:val="20"/>
        </w:rPr>
        <w:t xml:space="preserve">Worked as a freelance web dev for 3 years in high school on top of other jobs to earn extra money for my parents to help with their debts. Eventually transitioned into more embedded systems and the c language. </w:t>
      </w:r>
      <w:r w:rsidR="00E73E4D" w:rsidRPr="003D2D47">
        <w:rPr>
          <w:sz w:val="20"/>
          <w:szCs w:val="20"/>
        </w:rPr>
        <w:t xml:space="preserve">I also have experience with the </w:t>
      </w:r>
      <w:proofErr w:type="spellStart"/>
      <w:r w:rsidR="00E73E4D" w:rsidRPr="003D2D47">
        <w:rPr>
          <w:sz w:val="20"/>
          <w:szCs w:val="20"/>
        </w:rPr>
        <w:t>c++</w:t>
      </w:r>
      <w:proofErr w:type="spellEnd"/>
      <w:r w:rsidR="00E73E4D" w:rsidRPr="003D2D47">
        <w:rPr>
          <w:sz w:val="20"/>
          <w:szCs w:val="20"/>
        </w:rPr>
        <w:t xml:space="preserve"> language in creating video games and creating android apps.</w:t>
      </w:r>
    </w:p>
    <w:sdt>
      <w:sdtPr>
        <w:rPr>
          <w:sz w:val="20"/>
          <w:szCs w:val="20"/>
        </w:rPr>
        <w:alias w:val="Leadership:"/>
        <w:tag w:val="Leadership:"/>
        <w:id w:val="1837562325"/>
        <w:placeholder>
          <w:docPart w:val="E04B6EDDA4DD4C9DBD3DB99434C065D4"/>
        </w:placeholder>
        <w:temporary/>
        <w:showingPlcHdr/>
        <w15:appearance w15:val="hidden"/>
      </w:sdtPr>
      <w:sdtEndPr/>
      <w:sdtContent>
        <w:p w14:paraId="6569C6F5" w14:textId="745A070A" w:rsidR="006270A9" w:rsidRPr="003D2D47" w:rsidRDefault="009D5933">
          <w:pPr>
            <w:pStyle w:val="Heading2"/>
            <w:rPr>
              <w:sz w:val="20"/>
              <w:szCs w:val="20"/>
            </w:rPr>
          </w:pPr>
          <w:r w:rsidRPr="003D2D47">
            <w:rPr>
              <w:sz w:val="20"/>
              <w:szCs w:val="20"/>
            </w:rPr>
            <w:t>Leadership</w:t>
          </w:r>
        </w:p>
      </w:sdtContent>
    </w:sdt>
    <w:p w14:paraId="26029699" w14:textId="2514BB8E" w:rsidR="006270A9" w:rsidRPr="003D2D47" w:rsidRDefault="001379CA">
      <w:pPr>
        <w:pStyle w:val="ListBullet"/>
        <w:rPr>
          <w:sz w:val="20"/>
          <w:szCs w:val="20"/>
        </w:rPr>
      </w:pPr>
      <w:r w:rsidRPr="003D2D47">
        <w:rPr>
          <w:sz w:val="20"/>
          <w:szCs w:val="20"/>
        </w:rPr>
        <w:t>Leader of the automotive technologies club at Shawnee Mission East during my senior</w:t>
      </w:r>
      <w:r w:rsidR="00081714" w:rsidRPr="003D2D47">
        <w:rPr>
          <w:sz w:val="20"/>
          <w:szCs w:val="20"/>
        </w:rPr>
        <w:t xml:space="preserve"> year, essentially acted as a S</w:t>
      </w:r>
      <w:r w:rsidRPr="003D2D47">
        <w:rPr>
          <w:sz w:val="20"/>
          <w:szCs w:val="20"/>
        </w:rPr>
        <w:t xml:space="preserve">hop </w:t>
      </w:r>
      <w:r w:rsidR="00081714" w:rsidRPr="003D2D47">
        <w:rPr>
          <w:sz w:val="20"/>
          <w:szCs w:val="20"/>
        </w:rPr>
        <w:t>Forman in directing assignments and helping with teaching younger students the proper way to work in a shop and on a car.</w:t>
      </w:r>
    </w:p>
    <w:p w14:paraId="4666622A" w14:textId="14F2BBA4" w:rsidR="00C54378" w:rsidRPr="003D2D47" w:rsidRDefault="00C54378" w:rsidP="00C54378">
      <w:pPr>
        <w:pStyle w:val="Heading1"/>
        <w:rPr>
          <w:rFonts w:asciiTheme="minorHAnsi" w:eastAsiaTheme="minorEastAsia" w:hAnsiTheme="minorHAnsi" w:cstheme="minorBidi"/>
          <w:b w:val="0"/>
          <w:color w:val="404040" w:themeColor="text1" w:themeTint="BF"/>
          <w:sz w:val="20"/>
          <w:szCs w:val="20"/>
        </w:rPr>
      </w:pPr>
      <w:r w:rsidRPr="003D2D47">
        <w:rPr>
          <w:sz w:val="20"/>
          <w:szCs w:val="20"/>
        </w:rPr>
        <w:t>References</w:t>
      </w:r>
    </w:p>
    <w:p w14:paraId="276BF202" w14:textId="08A7AD54" w:rsidR="00C54378" w:rsidRPr="003D2D47" w:rsidRDefault="003D2D47" w:rsidP="003D2D47">
      <w:pPr>
        <w:pStyle w:val="ListBullet"/>
        <w:numPr>
          <w:ilvl w:val="0"/>
          <w:numId w:val="24"/>
        </w:numPr>
        <w:rPr>
          <w:sz w:val="20"/>
          <w:szCs w:val="20"/>
        </w:rPr>
      </w:pPr>
      <w:r w:rsidRPr="003D2D47">
        <w:rPr>
          <w:sz w:val="20"/>
          <w:szCs w:val="20"/>
        </w:rPr>
        <w:t>Dave Donnelly, Former Dean of the UMKC Bloch School of management</w:t>
      </w:r>
    </w:p>
    <w:p w14:paraId="58430B7A" w14:textId="40A06E3C" w:rsidR="003D2D47" w:rsidRPr="003D2D47" w:rsidRDefault="00A70191" w:rsidP="003D2D47">
      <w:pPr>
        <w:pStyle w:val="ListBullet"/>
        <w:numPr>
          <w:ilvl w:val="1"/>
          <w:numId w:val="24"/>
        </w:numPr>
        <w:rPr>
          <w:sz w:val="20"/>
          <w:szCs w:val="20"/>
        </w:rPr>
      </w:pPr>
      <w:hyperlink r:id="rId9" w:history="1">
        <w:r w:rsidR="003D2D47" w:rsidRPr="003D2D47">
          <w:rPr>
            <w:rStyle w:val="Hyperlink"/>
            <w:sz w:val="20"/>
            <w:szCs w:val="20"/>
          </w:rPr>
          <w:t>donnellyd@umkc.edu</w:t>
        </w:r>
      </w:hyperlink>
      <w:r w:rsidR="003D2D47" w:rsidRPr="003D2D47">
        <w:rPr>
          <w:sz w:val="20"/>
          <w:szCs w:val="20"/>
        </w:rPr>
        <w:t xml:space="preserve"> 816-235-1333</w:t>
      </w:r>
    </w:p>
    <w:p w14:paraId="366F4BBF" w14:textId="65B1BCED" w:rsidR="003D2D47" w:rsidRPr="003D2D47" w:rsidRDefault="003D2D47" w:rsidP="003D2D47">
      <w:pPr>
        <w:pStyle w:val="ListBullet"/>
        <w:numPr>
          <w:ilvl w:val="0"/>
          <w:numId w:val="24"/>
        </w:numPr>
        <w:rPr>
          <w:sz w:val="20"/>
          <w:szCs w:val="20"/>
        </w:rPr>
      </w:pPr>
      <w:r w:rsidRPr="003D2D47">
        <w:rPr>
          <w:sz w:val="20"/>
          <w:szCs w:val="20"/>
        </w:rPr>
        <w:t xml:space="preserve">Brian Gay, Automotive </w:t>
      </w:r>
      <w:proofErr w:type="spellStart"/>
      <w:r w:rsidRPr="003D2D47">
        <w:rPr>
          <w:sz w:val="20"/>
          <w:szCs w:val="20"/>
        </w:rPr>
        <w:t>Speacialist</w:t>
      </w:r>
      <w:proofErr w:type="spellEnd"/>
      <w:r w:rsidRPr="003D2D47">
        <w:rPr>
          <w:sz w:val="20"/>
          <w:szCs w:val="20"/>
        </w:rPr>
        <w:t xml:space="preserve"> Teacher at Shawnee Mission East</w:t>
      </w:r>
    </w:p>
    <w:p w14:paraId="6EA9B4B9" w14:textId="6C2531C8" w:rsidR="003D2D47" w:rsidRPr="003D2D47" w:rsidRDefault="00A70191" w:rsidP="003D2D47">
      <w:pPr>
        <w:pStyle w:val="ListBullet"/>
        <w:numPr>
          <w:ilvl w:val="1"/>
          <w:numId w:val="24"/>
        </w:numPr>
        <w:rPr>
          <w:sz w:val="20"/>
          <w:szCs w:val="20"/>
        </w:rPr>
      </w:pPr>
      <w:hyperlink r:id="rId10" w:history="1">
        <w:r w:rsidR="003D2D47" w:rsidRPr="00B73969">
          <w:rPr>
            <w:rStyle w:val="Hyperlink"/>
            <w:sz w:val="20"/>
            <w:szCs w:val="20"/>
          </w:rPr>
          <w:t>briangay@smsd.org</w:t>
        </w:r>
      </w:hyperlink>
      <w:r w:rsidR="003D2D47">
        <w:rPr>
          <w:sz w:val="20"/>
          <w:szCs w:val="20"/>
        </w:rPr>
        <w:t xml:space="preserve"> 816-591-0392</w:t>
      </w:r>
    </w:p>
    <w:p w14:paraId="51A2ED98" w14:textId="7F871B3C" w:rsidR="003D2D47" w:rsidRPr="003D2D47" w:rsidRDefault="003D2D47" w:rsidP="003D2D47">
      <w:pPr>
        <w:pStyle w:val="ListBullet"/>
        <w:numPr>
          <w:ilvl w:val="0"/>
          <w:numId w:val="24"/>
        </w:numPr>
        <w:rPr>
          <w:sz w:val="20"/>
          <w:szCs w:val="20"/>
        </w:rPr>
      </w:pPr>
      <w:r w:rsidRPr="003D2D47">
        <w:rPr>
          <w:sz w:val="20"/>
          <w:szCs w:val="20"/>
        </w:rPr>
        <w:t xml:space="preserve">Spencer </w:t>
      </w:r>
      <w:proofErr w:type="spellStart"/>
      <w:r w:rsidRPr="003D2D47">
        <w:rPr>
          <w:sz w:val="20"/>
          <w:szCs w:val="20"/>
        </w:rPr>
        <w:t>O’Daniel</w:t>
      </w:r>
      <w:proofErr w:type="spellEnd"/>
      <w:r w:rsidRPr="003D2D47">
        <w:rPr>
          <w:sz w:val="20"/>
          <w:szCs w:val="20"/>
        </w:rPr>
        <w:t xml:space="preserve"> Assistant Director/Publications Adviser Collegian Media Group-Kansas State University</w:t>
      </w:r>
    </w:p>
    <w:p w14:paraId="7D2CBAB7" w14:textId="35923C0C" w:rsidR="003D2D47" w:rsidRPr="003D2D47" w:rsidRDefault="00A70191" w:rsidP="003D2D47">
      <w:pPr>
        <w:pStyle w:val="ListBullet"/>
        <w:numPr>
          <w:ilvl w:val="1"/>
          <w:numId w:val="24"/>
        </w:numPr>
        <w:rPr>
          <w:sz w:val="20"/>
          <w:szCs w:val="20"/>
        </w:rPr>
      </w:pPr>
      <w:hyperlink r:id="rId11" w:history="1">
        <w:r w:rsidR="003D2D47" w:rsidRPr="00B73969">
          <w:rPr>
            <w:rStyle w:val="Hyperlink"/>
            <w:sz w:val="20"/>
            <w:szCs w:val="20"/>
          </w:rPr>
          <w:t>sodaniel@collegianmedia.com</w:t>
        </w:r>
      </w:hyperlink>
      <w:r w:rsidR="003D2D47">
        <w:rPr>
          <w:sz w:val="20"/>
          <w:szCs w:val="20"/>
        </w:rPr>
        <w:t xml:space="preserve"> 785-370-6354</w:t>
      </w:r>
    </w:p>
    <w:sdt>
      <w:sdtPr>
        <w:rPr>
          <w:sz w:val="20"/>
          <w:szCs w:val="20"/>
        </w:rPr>
        <w:alias w:val="Experience:"/>
        <w:tag w:val="Experience:"/>
        <w:id w:val="171684534"/>
        <w:placeholder>
          <w:docPart w:val="309755910BFA47A58C5EBBBCE8228B04"/>
        </w:placeholder>
        <w:temporary/>
        <w:showingPlcHdr/>
        <w15:appearance w15:val="hidden"/>
      </w:sdtPr>
      <w:sdtEndPr/>
      <w:sdtContent>
        <w:p w14:paraId="4C582D25" w14:textId="77777777" w:rsidR="006270A9" w:rsidRPr="003D2D47" w:rsidRDefault="009D5933">
          <w:pPr>
            <w:pStyle w:val="Heading1"/>
            <w:rPr>
              <w:sz w:val="20"/>
              <w:szCs w:val="20"/>
            </w:rPr>
          </w:pPr>
          <w:r w:rsidRPr="003D2D47">
            <w:rPr>
              <w:sz w:val="20"/>
              <w:szCs w:val="20"/>
            </w:rPr>
            <w:t>Experience</w:t>
          </w:r>
        </w:p>
      </w:sdtContent>
    </w:sdt>
    <w:p w14:paraId="20384605" w14:textId="1B874169" w:rsidR="00FD42C5" w:rsidRPr="003D2D47" w:rsidRDefault="00FD42C5" w:rsidP="00FD42C5">
      <w:pPr>
        <w:pStyle w:val="Heading2"/>
        <w:rPr>
          <w:sz w:val="20"/>
          <w:szCs w:val="20"/>
        </w:rPr>
      </w:pPr>
      <w:r w:rsidRPr="003D2D47">
        <w:rPr>
          <w:sz w:val="20"/>
          <w:szCs w:val="20"/>
        </w:rPr>
        <w:t>Web developer | The collegian | october 2017- present</w:t>
      </w:r>
    </w:p>
    <w:p w14:paraId="29E2FDC4" w14:textId="37B57061" w:rsidR="00FD42C5" w:rsidRPr="003D2D47" w:rsidRDefault="00FD42C5" w:rsidP="00FD42C5">
      <w:pPr>
        <w:pStyle w:val="ListBullet"/>
        <w:rPr>
          <w:sz w:val="20"/>
          <w:szCs w:val="20"/>
        </w:rPr>
      </w:pPr>
      <w:r w:rsidRPr="003D2D47">
        <w:rPr>
          <w:sz w:val="20"/>
          <w:szCs w:val="20"/>
        </w:rPr>
        <w:t xml:space="preserve">Web Developer </w:t>
      </w:r>
      <w:r w:rsidR="00E335C3" w:rsidRPr="003D2D47">
        <w:rPr>
          <w:sz w:val="20"/>
          <w:szCs w:val="20"/>
        </w:rPr>
        <w:t xml:space="preserve">for Collegian Media Group. Duties of the job include managing, updating, and debugging all 8 websites used by the department, including the Collegian, which has over 1.2 million unique visitors each year, also building a website from scratch for the JEA (Journalism Education Association), which has over 50 thousand members and will be unveiled in April of 2018 at the JEA National Convention in San Francisco. Programs and languages that are used daily are as follows: GUI-less Ubuntu LAMP server, </w:t>
      </w:r>
      <w:proofErr w:type="spellStart"/>
      <w:r w:rsidR="00E335C3" w:rsidRPr="003D2D47">
        <w:rPr>
          <w:sz w:val="20"/>
          <w:szCs w:val="20"/>
        </w:rPr>
        <w:t>VirtualBox</w:t>
      </w:r>
      <w:proofErr w:type="spellEnd"/>
      <w:r w:rsidR="00E335C3" w:rsidRPr="003D2D47">
        <w:rPr>
          <w:sz w:val="20"/>
          <w:szCs w:val="20"/>
        </w:rPr>
        <w:t xml:space="preserve">, WordPress, Python, C, C++, Apache2, </w:t>
      </w:r>
      <w:proofErr w:type="spellStart"/>
      <w:r w:rsidR="00E335C3" w:rsidRPr="003D2D47">
        <w:rPr>
          <w:sz w:val="20"/>
          <w:szCs w:val="20"/>
        </w:rPr>
        <w:t>NginX</w:t>
      </w:r>
      <w:proofErr w:type="spellEnd"/>
      <w:r w:rsidR="00E335C3" w:rsidRPr="003D2D47">
        <w:rPr>
          <w:sz w:val="20"/>
          <w:szCs w:val="20"/>
        </w:rPr>
        <w:t>, MySQL, HTML, CSS, JavaScript, PHP, and command line.</w:t>
      </w:r>
    </w:p>
    <w:p w14:paraId="21B5E56D" w14:textId="47B5F57C" w:rsidR="00C54378" w:rsidRPr="003D2D47" w:rsidRDefault="00996279" w:rsidP="00C54378">
      <w:pPr>
        <w:pStyle w:val="Heading2"/>
        <w:rPr>
          <w:sz w:val="20"/>
          <w:szCs w:val="20"/>
        </w:rPr>
      </w:pPr>
      <w:r>
        <w:rPr>
          <w:sz w:val="20"/>
          <w:szCs w:val="20"/>
        </w:rPr>
        <w:t>Dev team</w:t>
      </w:r>
      <w:r w:rsidR="00C54378" w:rsidRPr="003D2D47">
        <w:rPr>
          <w:sz w:val="20"/>
          <w:szCs w:val="20"/>
        </w:rPr>
        <w:t> | </w:t>
      </w:r>
      <w:r>
        <w:rPr>
          <w:sz w:val="20"/>
          <w:szCs w:val="20"/>
        </w:rPr>
        <w:t xml:space="preserve">hitchpiin </w:t>
      </w:r>
      <w:r w:rsidR="00C54378" w:rsidRPr="003D2D47">
        <w:rPr>
          <w:sz w:val="20"/>
          <w:szCs w:val="20"/>
        </w:rPr>
        <w:t xml:space="preserve">| </w:t>
      </w:r>
      <w:r>
        <w:rPr>
          <w:sz w:val="20"/>
          <w:szCs w:val="20"/>
        </w:rPr>
        <w:t>JANUARY 2018</w:t>
      </w:r>
      <w:r w:rsidR="00C54378" w:rsidRPr="003D2D47">
        <w:rPr>
          <w:sz w:val="20"/>
          <w:szCs w:val="20"/>
        </w:rPr>
        <w:t>- present</w:t>
      </w:r>
    </w:p>
    <w:p w14:paraId="46A51D91" w14:textId="7CCE4601" w:rsidR="00C54378" w:rsidRPr="003D2D47" w:rsidRDefault="000A75C7" w:rsidP="00C54378">
      <w:pPr>
        <w:pStyle w:val="ListBullet"/>
        <w:rPr>
          <w:sz w:val="20"/>
          <w:szCs w:val="20"/>
        </w:rPr>
      </w:pPr>
      <w:r>
        <w:rPr>
          <w:sz w:val="20"/>
          <w:szCs w:val="20"/>
        </w:rPr>
        <w:t>Member of the development team for the startup HitchPin</w:t>
      </w:r>
      <w:r w:rsidR="00C54378" w:rsidRPr="003D2D47">
        <w:rPr>
          <w:sz w:val="20"/>
          <w:szCs w:val="20"/>
        </w:rPr>
        <w:t>.</w:t>
      </w:r>
      <w:r>
        <w:rPr>
          <w:sz w:val="20"/>
          <w:szCs w:val="20"/>
        </w:rPr>
        <w:t xml:space="preserve"> I work on mostly </w:t>
      </w:r>
      <w:proofErr w:type="gramStart"/>
      <w:r>
        <w:rPr>
          <w:sz w:val="20"/>
          <w:szCs w:val="20"/>
        </w:rPr>
        <w:t>front end</w:t>
      </w:r>
      <w:proofErr w:type="gramEnd"/>
      <w:r>
        <w:rPr>
          <w:sz w:val="20"/>
          <w:szCs w:val="20"/>
        </w:rPr>
        <w:t xml:space="preserve"> work, since most of the app relies on being pretty and easy to use. I learned how to use the users gps signal to graph in real time the users position and what work they have accomplished. </w:t>
      </w:r>
    </w:p>
    <w:p w14:paraId="6DC8BBCE" w14:textId="5739B203" w:rsidR="006270A9" w:rsidRPr="003D2D47" w:rsidRDefault="00280717">
      <w:pPr>
        <w:pStyle w:val="Heading2"/>
        <w:rPr>
          <w:sz w:val="20"/>
          <w:szCs w:val="20"/>
        </w:rPr>
      </w:pPr>
      <w:r w:rsidRPr="003D2D47">
        <w:rPr>
          <w:sz w:val="20"/>
          <w:szCs w:val="20"/>
        </w:rPr>
        <w:t>porter</w:t>
      </w:r>
      <w:r w:rsidR="009D5933" w:rsidRPr="003D2D47">
        <w:rPr>
          <w:sz w:val="20"/>
          <w:szCs w:val="20"/>
        </w:rPr>
        <w:t> | </w:t>
      </w:r>
      <w:r w:rsidRPr="003D2D47">
        <w:rPr>
          <w:sz w:val="20"/>
          <w:szCs w:val="20"/>
        </w:rPr>
        <w:t>baron bmw</w:t>
      </w:r>
      <w:r w:rsidR="009D5933" w:rsidRPr="003D2D47">
        <w:rPr>
          <w:sz w:val="20"/>
          <w:szCs w:val="20"/>
        </w:rPr>
        <w:t> | </w:t>
      </w:r>
      <w:r w:rsidRPr="003D2D47">
        <w:rPr>
          <w:sz w:val="20"/>
          <w:szCs w:val="20"/>
        </w:rPr>
        <w:t>February 2017 – may 2017</w:t>
      </w:r>
    </w:p>
    <w:p w14:paraId="48D9C618" w14:textId="5F9D7C6D" w:rsidR="006270A9" w:rsidRPr="003D2D47" w:rsidRDefault="00280717" w:rsidP="00280717">
      <w:pPr>
        <w:pStyle w:val="ListBullet"/>
        <w:rPr>
          <w:sz w:val="20"/>
          <w:szCs w:val="20"/>
        </w:rPr>
      </w:pPr>
      <w:r w:rsidRPr="003D2D47">
        <w:rPr>
          <w:sz w:val="20"/>
          <w:szCs w:val="20"/>
        </w:rPr>
        <w:t>This position requires excellent people skills in both making the customer feel comfortable and hearing any complaints or worries the customer might have, while keeping the shop clean and maintaining the parking lot. Also doubles as an assistant job for the service adviser as the job requires greeting appointments and printing off data about the customer's car.</w:t>
      </w:r>
    </w:p>
    <w:p w14:paraId="65917516" w14:textId="77777777" w:rsidR="006270A9" w:rsidRPr="003D2D47" w:rsidRDefault="00280717">
      <w:pPr>
        <w:pStyle w:val="Heading2"/>
        <w:rPr>
          <w:sz w:val="20"/>
          <w:szCs w:val="20"/>
        </w:rPr>
      </w:pPr>
      <w:r w:rsidRPr="003D2D47">
        <w:rPr>
          <w:sz w:val="20"/>
          <w:szCs w:val="20"/>
        </w:rPr>
        <w:t>porter</w:t>
      </w:r>
      <w:r w:rsidR="009D5933" w:rsidRPr="003D2D47">
        <w:rPr>
          <w:sz w:val="20"/>
          <w:szCs w:val="20"/>
        </w:rPr>
        <w:t> | </w:t>
      </w:r>
      <w:r w:rsidRPr="003D2D47">
        <w:rPr>
          <w:sz w:val="20"/>
          <w:szCs w:val="20"/>
        </w:rPr>
        <w:t>premier mazda</w:t>
      </w:r>
      <w:r w:rsidR="009D5933" w:rsidRPr="003D2D47">
        <w:rPr>
          <w:sz w:val="20"/>
          <w:szCs w:val="20"/>
        </w:rPr>
        <w:t> | </w:t>
      </w:r>
      <w:r w:rsidRPr="003D2D47">
        <w:rPr>
          <w:sz w:val="20"/>
          <w:szCs w:val="20"/>
        </w:rPr>
        <w:t>aug 2016-february 2017</w:t>
      </w:r>
    </w:p>
    <w:p w14:paraId="1845BC30" w14:textId="3F83DFED" w:rsidR="00280717" w:rsidRPr="003D2D47" w:rsidRDefault="00280717" w:rsidP="00280717">
      <w:pPr>
        <w:pStyle w:val="ListBullet"/>
        <w:rPr>
          <w:sz w:val="20"/>
          <w:szCs w:val="20"/>
        </w:rPr>
      </w:pPr>
      <w:r w:rsidRPr="003D2D47">
        <w:rPr>
          <w:sz w:val="20"/>
          <w:szCs w:val="20"/>
        </w:rPr>
        <w:t>Aided technicians in their work, kept the parking lot neatly organized, and detailed cars.</w:t>
      </w:r>
    </w:p>
    <w:p w14:paraId="46514631" w14:textId="4364D38F" w:rsidR="001B29CF" w:rsidRPr="003D2D47" w:rsidRDefault="00280717" w:rsidP="00280717">
      <w:pPr>
        <w:pStyle w:val="ListBullet"/>
        <w:rPr>
          <w:sz w:val="20"/>
          <w:szCs w:val="20"/>
        </w:rPr>
      </w:pPr>
      <w:r w:rsidRPr="003D2D47">
        <w:rPr>
          <w:sz w:val="20"/>
          <w:szCs w:val="20"/>
        </w:rPr>
        <w:t>Learned how to make sales to customers, how to keep large inventory organized, and how to correctly contact customers on the phone or through email.</w:t>
      </w:r>
    </w:p>
    <w:p w14:paraId="36FEADF4" w14:textId="57A6136F" w:rsidR="00280717" w:rsidRPr="003D2D47" w:rsidRDefault="00280717" w:rsidP="00280717">
      <w:pPr>
        <w:pStyle w:val="Heading2"/>
        <w:rPr>
          <w:sz w:val="20"/>
          <w:szCs w:val="20"/>
        </w:rPr>
      </w:pPr>
      <w:r w:rsidRPr="003D2D47">
        <w:rPr>
          <w:sz w:val="20"/>
          <w:szCs w:val="20"/>
        </w:rPr>
        <w:t>Sous chef/nightime kitchen manager| The chocolate frog| aug 2015-aug 2016</w:t>
      </w:r>
    </w:p>
    <w:p w14:paraId="63642F8C" w14:textId="7E034903" w:rsidR="00280717" w:rsidRPr="003D2D47" w:rsidRDefault="00280717" w:rsidP="00280717">
      <w:pPr>
        <w:pStyle w:val="ListBullet"/>
        <w:rPr>
          <w:sz w:val="20"/>
          <w:szCs w:val="20"/>
        </w:rPr>
      </w:pPr>
      <w:r w:rsidRPr="003D2D47">
        <w:rPr>
          <w:sz w:val="20"/>
          <w:szCs w:val="20"/>
          <w:shd w:val="clear" w:color="auto" w:fill="FFFFFF"/>
        </w:rPr>
        <w:t>Had command of 10+ people, who were all very much older than me. Ran an entire kitchen for dinner service. This job taught me everything about being a team leader and all the difficulties that come with. Also maintained inventory and maintained a standard of cleanliness inside the kitchen.</w:t>
      </w:r>
    </w:p>
    <w:p w14:paraId="1580F9C2" w14:textId="032A7152" w:rsidR="00280717" w:rsidRPr="003D2D47" w:rsidRDefault="00280717" w:rsidP="00280717">
      <w:pPr>
        <w:pStyle w:val="Heading2"/>
        <w:rPr>
          <w:sz w:val="20"/>
          <w:szCs w:val="20"/>
        </w:rPr>
      </w:pPr>
      <w:r w:rsidRPr="003D2D47">
        <w:rPr>
          <w:sz w:val="20"/>
          <w:szCs w:val="20"/>
        </w:rPr>
        <w:t>line cook | the carriage club | </w:t>
      </w:r>
      <w:r w:rsidR="00E73E4D" w:rsidRPr="003D2D47">
        <w:rPr>
          <w:sz w:val="20"/>
          <w:szCs w:val="20"/>
        </w:rPr>
        <w:t>march 2015-aug 2015</w:t>
      </w:r>
    </w:p>
    <w:p w14:paraId="0FFA5089" w14:textId="77777777" w:rsidR="00280717" w:rsidRPr="003D2D47" w:rsidRDefault="00280717" w:rsidP="00280717">
      <w:pPr>
        <w:pStyle w:val="ListBullet"/>
        <w:rPr>
          <w:sz w:val="20"/>
          <w:szCs w:val="20"/>
          <w:shd w:val="clear" w:color="auto" w:fill="FFFFFF"/>
        </w:rPr>
      </w:pPr>
      <w:r w:rsidRPr="003D2D47">
        <w:rPr>
          <w:sz w:val="20"/>
          <w:szCs w:val="20"/>
        </w:rPr>
        <w:t xml:space="preserve">Aided </w:t>
      </w:r>
      <w:r w:rsidRPr="003D2D47">
        <w:rPr>
          <w:sz w:val="20"/>
          <w:szCs w:val="20"/>
          <w:shd w:val="clear" w:color="auto" w:fill="FFFFFF"/>
        </w:rPr>
        <w:t>While I was at the Carriage Club, I was moved into the kitchen. I learned from this job how to stay cool under pressure, how to prepare my work area to be effective as possible, and eventually learned almost all positions inside the kitchen.</w:t>
      </w:r>
    </w:p>
    <w:p w14:paraId="10F04F12" w14:textId="7AF4E191" w:rsidR="00280717" w:rsidRPr="003D2D47" w:rsidRDefault="00E73E4D" w:rsidP="00280717">
      <w:pPr>
        <w:pStyle w:val="Heading2"/>
        <w:rPr>
          <w:sz w:val="20"/>
          <w:szCs w:val="20"/>
        </w:rPr>
      </w:pPr>
      <w:r w:rsidRPr="003D2D47">
        <w:rPr>
          <w:sz w:val="20"/>
          <w:szCs w:val="20"/>
        </w:rPr>
        <w:t>snack bar</w:t>
      </w:r>
      <w:r w:rsidR="00280717" w:rsidRPr="003D2D47">
        <w:rPr>
          <w:sz w:val="20"/>
          <w:szCs w:val="20"/>
        </w:rPr>
        <w:t>| the carriage club | </w:t>
      </w:r>
      <w:r w:rsidRPr="003D2D47">
        <w:rPr>
          <w:sz w:val="20"/>
          <w:szCs w:val="20"/>
        </w:rPr>
        <w:t>jan 2015-march 2015</w:t>
      </w:r>
    </w:p>
    <w:p w14:paraId="6E161AF6" w14:textId="59C64147" w:rsidR="00280717" w:rsidRPr="003D2D47" w:rsidRDefault="00E73E4D" w:rsidP="00E73E4D">
      <w:pPr>
        <w:pStyle w:val="ListBullet"/>
        <w:rPr>
          <w:sz w:val="20"/>
          <w:szCs w:val="20"/>
          <w:shd w:val="clear" w:color="auto" w:fill="FFFFFF"/>
        </w:rPr>
      </w:pPr>
      <w:r w:rsidRPr="003D2D47">
        <w:rPr>
          <w:sz w:val="20"/>
          <w:szCs w:val="20"/>
          <w:shd w:val="clear" w:color="auto" w:fill="FFFFFF"/>
        </w:rPr>
        <w:t>Worked in the snack bar to the coach house, gained experience in dealing with customers, taking orders, maintaining inventory, and keeping everything clean</w:t>
      </w:r>
    </w:p>
    <w:p w14:paraId="06C8E62D" w14:textId="35637A8B" w:rsidR="00E73E4D" w:rsidRPr="003D2D47" w:rsidRDefault="00E73E4D" w:rsidP="00E73E4D">
      <w:pPr>
        <w:pStyle w:val="Heading1"/>
        <w:rPr>
          <w:color w:val="000000" w:themeColor="text1"/>
          <w:sz w:val="20"/>
          <w:szCs w:val="20"/>
        </w:rPr>
      </w:pPr>
      <w:r w:rsidRPr="003D2D47">
        <w:rPr>
          <w:color w:val="000000" w:themeColor="text1"/>
          <w:sz w:val="20"/>
          <w:szCs w:val="20"/>
        </w:rPr>
        <w:t>LinkedIn</w:t>
      </w:r>
    </w:p>
    <w:p w14:paraId="6432FDF3" w14:textId="46166E27" w:rsidR="00E73E4D" w:rsidRDefault="00E335C3" w:rsidP="00E73E4D">
      <w:pPr>
        <w:pStyle w:val="Heading1"/>
        <w:rPr>
          <w:rStyle w:val="Hyperlink"/>
          <w:rFonts w:asciiTheme="minorHAnsi" w:eastAsiaTheme="minorEastAsia" w:hAnsiTheme="minorHAnsi" w:cstheme="minorBidi"/>
          <w:sz w:val="20"/>
          <w:szCs w:val="20"/>
        </w:rPr>
      </w:pPr>
      <w:r w:rsidRPr="003D2D47">
        <w:rPr>
          <w:noProof/>
          <w:sz w:val="20"/>
          <w:szCs w:val="20"/>
          <w:lang w:eastAsia="en-US"/>
        </w:rPr>
        <w:drawing>
          <wp:anchor distT="0" distB="0" distL="114300" distR="114300" simplePos="0" relativeHeight="251658240" behindDoc="1" locked="0" layoutInCell="1" allowOverlap="1" wp14:anchorId="6C41B010" wp14:editId="181693A2">
            <wp:simplePos x="0" y="0"/>
            <wp:positionH relativeFrom="column">
              <wp:posOffset>4726305</wp:posOffset>
            </wp:positionH>
            <wp:positionV relativeFrom="paragraph">
              <wp:posOffset>13970</wp:posOffset>
            </wp:positionV>
            <wp:extent cx="1200150" cy="1200150"/>
            <wp:effectExtent l="0" t="0" r="0" b="0"/>
            <wp:wrapNone/>
            <wp:docPr id="6" name="Picture 6" descr="C:\Users\amass\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mass\AppData\Local\Microsoft\Windows\INetCache\Content.Word\qrco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00E73E4D" w:rsidRPr="003D2D47">
          <w:rPr>
            <w:rStyle w:val="Hyperlink"/>
            <w:rFonts w:asciiTheme="minorHAnsi" w:eastAsiaTheme="minorEastAsia" w:hAnsiTheme="minorHAnsi" w:cstheme="minorBidi"/>
            <w:sz w:val="20"/>
            <w:szCs w:val="20"/>
          </w:rPr>
          <w:t>https://www.linkedin.com/in/alex-masson-b21574141/</w:t>
        </w:r>
      </w:hyperlink>
    </w:p>
    <w:p w14:paraId="658CA72E" w14:textId="228CA169" w:rsidR="003D2D47" w:rsidRDefault="003D2D47" w:rsidP="00E73E4D">
      <w:pPr>
        <w:pStyle w:val="Heading1"/>
        <w:rPr>
          <w:rFonts w:asciiTheme="minorHAnsi" w:eastAsiaTheme="minorEastAsia" w:hAnsiTheme="minorHAnsi" w:cstheme="minorBidi"/>
          <w:color w:val="404040" w:themeColor="text1" w:themeTint="BF"/>
          <w:sz w:val="20"/>
          <w:szCs w:val="20"/>
        </w:rPr>
      </w:pPr>
    </w:p>
    <w:p w14:paraId="08190547" w14:textId="04951892" w:rsidR="003D2D47" w:rsidRDefault="003D2D47" w:rsidP="00E73E4D">
      <w:pPr>
        <w:pStyle w:val="Heading1"/>
        <w:rPr>
          <w:rFonts w:asciiTheme="minorHAnsi" w:eastAsiaTheme="minorEastAsia" w:hAnsiTheme="minorHAnsi" w:cstheme="minorBidi"/>
          <w:color w:val="404040" w:themeColor="text1" w:themeTint="BF"/>
          <w:sz w:val="20"/>
          <w:szCs w:val="20"/>
        </w:rPr>
      </w:pPr>
      <w:r>
        <w:rPr>
          <w:rFonts w:asciiTheme="minorHAnsi" w:eastAsiaTheme="minorEastAsia" w:hAnsiTheme="minorHAnsi" w:cstheme="minorBidi"/>
          <w:color w:val="404040" w:themeColor="text1" w:themeTint="BF"/>
          <w:sz w:val="20"/>
          <w:szCs w:val="20"/>
        </w:rPr>
        <w:t>GitHub</w:t>
      </w:r>
    </w:p>
    <w:p w14:paraId="66DC4C83" w14:textId="12C4F4ED" w:rsidR="003D2D47" w:rsidRPr="003D2D47" w:rsidRDefault="00A70191" w:rsidP="00E73E4D">
      <w:pPr>
        <w:pStyle w:val="Heading1"/>
        <w:rPr>
          <w:rFonts w:asciiTheme="minorHAnsi" w:eastAsiaTheme="minorEastAsia" w:hAnsiTheme="minorHAnsi" w:cstheme="minorBidi"/>
          <w:color w:val="404040" w:themeColor="text1" w:themeTint="BF"/>
          <w:sz w:val="20"/>
          <w:szCs w:val="20"/>
        </w:rPr>
      </w:pPr>
      <w:hyperlink r:id="rId14" w:history="1">
        <w:r w:rsidR="003D2D47" w:rsidRPr="00B73969">
          <w:rPr>
            <w:rStyle w:val="Hyperlink"/>
            <w:rFonts w:asciiTheme="minorHAnsi" w:eastAsiaTheme="minorEastAsia" w:hAnsiTheme="minorHAnsi" w:cstheme="minorBidi"/>
            <w:sz w:val="20"/>
            <w:szCs w:val="20"/>
          </w:rPr>
          <w:t>https://github.com/amasson99</w:t>
        </w:r>
      </w:hyperlink>
      <w:r w:rsidR="003D2D47">
        <w:rPr>
          <w:rFonts w:asciiTheme="minorHAnsi" w:eastAsiaTheme="minorEastAsia" w:hAnsiTheme="minorHAnsi" w:cstheme="minorBidi"/>
          <w:color w:val="404040" w:themeColor="text1" w:themeTint="BF"/>
          <w:sz w:val="20"/>
          <w:szCs w:val="20"/>
        </w:rPr>
        <w:t xml:space="preserve"> </w:t>
      </w:r>
    </w:p>
    <w:p w14:paraId="0F7E3DA8" w14:textId="298334D3" w:rsidR="00E73E4D" w:rsidRDefault="00E73E4D" w:rsidP="00E73E4D">
      <w:pPr>
        <w:pStyle w:val="Heading1"/>
        <w:rPr>
          <w:rFonts w:asciiTheme="minorHAnsi" w:eastAsiaTheme="minorEastAsia" w:hAnsiTheme="minorHAnsi" w:cstheme="minorBidi"/>
          <w:color w:val="404040" w:themeColor="text1" w:themeTint="BF"/>
          <w:sz w:val="20"/>
          <w:szCs w:val="20"/>
        </w:rPr>
      </w:pPr>
    </w:p>
    <w:p w14:paraId="298E5959" w14:textId="6F20B058" w:rsidR="003D2D47" w:rsidRDefault="0096548D" w:rsidP="00E73E4D">
      <w:pPr>
        <w:pStyle w:val="Heading1"/>
        <w:rPr>
          <w:rFonts w:asciiTheme="minorHAnsi" w:eastAsiaTheme="minorEastAsia" w:hAnsiTheme="minorHAnsi" w:cstheme="minorBidi"/>
          <w:color w:val="404040" w:themeColor="text1" w:themeTint="BF"/>
          <w:sz w:val="20"/>
          <w:szCs w:val="20"/>
        </w:rPr>
      </w:pPr>
      <w:r>
        <w:rPr>
          <w:rFonts w:asciiTheme="minorHAnsi" w:eastAsiaTheme="minorEastAsia" w:hAnsiTheme="minorHAnsi" w:cstheme="minorBidi"/>
          <w:color w:val="404040" w:themeColor="text1" w:themeTint="BF"/>
          <w:sz w:val="20"/>
          <w:szCs w:val="20"/>
        </w:rPr>
        <w:t>Personal Website</w:t>
      </w:r>
    </w:p>
    <w:p w14:paraId="0E633FE0" w14:textId="0CD8C748" w:rsidR="00081EDA" w:rsidRPr="003D2D47" w:rsidRDefault="0096548D" w:rsidP="00E73E4D">
      <w:pPr>
        <w:pStyle w:val="Heading1"/>
        <w:rPr>
          <w:rFonts w:asciiTheme="minorHAnsi" w:eastAsiaTheme="minorEastAsia" w:hAnsiTheme="minorHAnsi" w:cstheme="minorBidi"/>
          <w:color w:val="404040" w:themeColor="text1" w:themeTint="BF"/>
          <w:sz w:val="20"/>
          <w:szCs w:val="20"/>
        </w:rPr>
      </w:pPr>
      <w:hyperlink r:id="rId15" w:history="1">
        <w:r w:rsidRPr="001851FC">
          <w:rPr>
            <w:rStyle w:val="Hyperlink"/>
            <w:rFonts w:asciiTheme="minorHAnsi" w:eastAsiaTheme="minorEastAsia" w:hAnsiTheme="minorHAnsi" w:cstheme="minorBidi"/>
            <w:sz w:val="20"/>
            <w:szCs w:val="20"/>
          </w:rPr>
          <w:t>https://amasson99.github.io</w:t>
        </w:r>
      </w:hyperlink>
      <w:r>
        <w:rPr>
          <w:rFonts w:asciiTheme="minorHAnsi" w:eastAsiaTheme="minorEastAsia" w:hAnsiTheme="minorHAnsi" w:cstheme="minorBidi"/>
          <w:sz w:val="20"/>
          <w:szCs w:val="20"/>
        </w:rPr>
        <w:t xml:space="preserve"> </w:t>
      </w:r>
      <w:r w:rsidR="00081EDA">
        <w:rPr>
          <w:rFonts w:asciiTheme="minorHAnsi" w:eastAsiaTheme="minorEastAsia" w:hAnsiTheme="minorHAnsi" w:cstheme="minorBidi"/>
          <w:color w:val="404040" w:themeColor="text1" w:themeTint="BF"/>
          <w:sz w:val="20"/>
          <w:szCs w:val="20"/>
        </w:rPr>
        <w:t xml:space="preserve"> </w:t>
      </w:r>
    </w:p>
    <w:p w14:paraId="57F63820" w14:textId="77777777" w:rsidR="00E335C3" w:rsidRPr="003D2D47" w:rsidRDefault="00E335C3" w:rsidP="00E73E4D">
      <w:pPr>
        <w:pStyle w:val="Heading1"/>
        <w:rPr>
          <w:rFonts w:asciiTheme="minorHAnsi" w:eastAsiaTheme="minorEastAsia" w:hAnsiTheme="minorHAnsi" w:cstheme="minorBidi"/>
          <w:color w:val="404040" w:themeColor="text1" w:themeTint="BF"/>
          <w:sz w:val="20"/>
          <w:szCs w:val="20"/>
        </w:rPr>
      </w:pPr>
    </w:p>
    <w:p w14:paraId="791006BB" w14:textId="77777777" w:rsidR="00E73E4D" w:rsidRPr="003D2D47" w:rsidRDefault="00E73E4D" w:rsidP="00E73E4D">
      <w:pPr>
        <w:pStyle w:val="Heading1"/>
        <w:rPr>
          <w:rFonts w:asciiTheme="minorHAnsi" w:eastAsiaTheme="minorEastAsia" w:hAnsiTheme="minorHAnsi" w:cstheme="minorBidi"/>
          <w:color w:val="404040" w:themeColor="text1" w:themeTint="BF"/>
          <w:sz w:val="20"/>
          <w:szCs w:val="20"/>
        </w:rPr>
      </w:pPr>
    </w:p>
    <w:p w14:paraId="76DF36AE" w14:textId="37AEF7AB" w:rsidR="00E73E4D" w:rsidRPr="00280717" w:rsidRDefault="00E73E4D" w:rsidP="00E73E4D">
      <w:pPr>
        <w:pStyle w:val="ListBullet"/>
        <w:numPr>
          <w:ilvl w:val="0"/>
          <w:numId w:val="0"/>
        </w:numPr>
        <w:ind w:left="216" w:hanging="216"/>
        <w:jc w:val="center"/>
        <w:rPr>
          <w:sz w:val="23"/>
          <w:szCs w:val="23"/>
          <w:shd w:val="clear" w:color="auto" w:fill="FFFFFF"/>
        </w:rPr>
      </w:pPr>
    </w:p>
    <w:sectPr w:rsidR="00E73E4D" w:rsidRPr="00280717" w:rsidSect="00617B26">
      <w:footerReference w:type="default" r:id="rId16"/>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493A3" w14:textId="77777777" w:rsidR="00A70191" w:rsidRDefault="00A70191">
      <w:pPr>
        <w:spacing w:after="0"/>
      </w:pPr>
      <w:r>
        <w:separator/>
      </w:r>
    </w:p>
  </w:endnote>
  <w:endnote w:type="continuationSeparator" w:id="0">
    <w:p w14:paraId="74C4547C" w14:textId="77777777" w:rsidR="00A70191" w:rsidRDefault="00A70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1079" w14:textId="1ADE3B0A" w:rsidR="00081714" w:rsidRDefault="00081714">
    <w:pPr>
      <w:pStyle w:val="Footer"/>
    </w:pPr>
    <w:r>
      <w:t xml:space="preserve">Page </w:t>
    </w:r>
    <w:r>
      <w:fldChar w:fldCharType="begin"/>
    </w:r>
    <w:r>
      <w:instrText xml:space="preserve"> PAGE   \* MERGEFORMAT </w:instrText>
    </w:r>
    <w:r>
      <w:fldChar w:fldCharType="separate"/>
    </w:r>
    <w:r w:rsidR="009654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72046" w14:textId="77777777" w:rsidR="00A70191" w:rsidRDefault="00A70191">
      <w:pPr>
        <w:spacing w:after="0"/>
      </w:pPr>
      <w:r>
        <w:separator/>
      </w:r>
    </w:p>
  </w:footnote>
  <w:footnote w:type="continuationSeparator" w:id="0">
    <w:p w14:paraId="5BAF7916" w14:textId="77777777" w:rsidR="00A70191" w:rsidRDefault="00A7019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7EB0D2F"/>
    <w:multiLevelType w:val="hybridMultilevel"/>
    <w:tmpl w:val="5374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64"/>
    <w:rsid w:val="00081714"/>
    <w:rsid w:val="00081EDA"/>
    <w:rsid w:val="000A4F59"/>
    <w:rsid w:val="000A75C7"/>
    <w:rsid w:val="001379CA"/>
    <w:rsid w:val="00141A4C"/>
    <w:rsid w:val="001B29CF"/>
    <w:rsid w:val="001C2941"/>
    <w:rsid w:val="00280717"/>
    <w:rsid w:val="0028220F"/>
    <w:rsid w:val="00300AC4"/>
    <w:rsid w:val="00356C14"/>
    <w:rsid w:val="003D2D47"/>
    <w:rsid w:val="00404D50"/>
    <w:rsid w:val="004E10F1"/>
    <w:rsid w:val="00617B26"/>
    <w:rsid w:val="006270A9"/>
    <w:rsid w:val="00675956"/>
    <w:rsid w:val="00681034"/>
    <w:rsid w:val="00816216"/>
    <w:rsid w:val="00821C68"/>
    <w:rsid w:val="0087734B"/>
    <w:rsid w:val="00907652"/>
    <w:rsid w:val="0096548D"/>
    <w:rsid w:val="00996279"/>
    <w:rsid w:val="009D5933"/>
    <w:rsid w:val="00A26264"/>
    <w:rsid w:val="00A70191"/>
    <w:rsid w:val="00BD768D"/>
    <w:rsid w:val="00BE60F8"/>
    <w:rsid w:val="00C54378"/>
    <w:rsid w:val="00C61F8E"/>
    <w:rsid w:val="00D07057"/>
    <w:rsid w:val="00DF03D8"/>
    <w:rsid w:val="00E335C3"/>
    <w:rsid w:val="00E73E4D"/>
    <w:rsid w:val="00E80779"/>
    <w:rsid w:val="00E83E4B"/>
    <w:rsid w:val="00F54B31"/>
    <w:rsid w:val="00F728D0"/>
    <w:rsid w:val="00FD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F04AB"/>
  <w15:chartTrackingRefBased/>
  <w15:docId w15:val="{479EA771-389B-48A0-BFC9-963A6B35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081714"/>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81714"/>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1379CA"/>
    <w:rPr>
      <w:color w:val="808080"/>
      <w:shd w:val="clear" w:color="auto" w:fill="E6E6E6"/>
    </w:rPr>
  </w:style>
  <w:style w:type="character" w:customStyle="1" w:styleId="Heading3Char">
    <w:name w:val="Heading 3 Char"/>
    <w:basedOn w:val="DefaultParagraphFont"/>
    <w:link w:val="Heading3"/>
    <w:uiPriority w:val="9"/>
    <w:semiHidden/>
    <w:rsid w:val="00081714"/>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081714"/>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09257">
      <w:bodyDiv w:val="1"/>
      <w:marLeft w:val="0"/>
      <w:marRight w:val="0"/>
      <w:marTop w:val="0"/>
      <w:marBottom w:val="0"/>
      <w:divBdr>
        <w:top w:val="none" w:sz="0" w:space="0" w:color="auto"/>
        <w:left w:val="none" w:sz="0" w:space="0" w:color="auto"/>
        <w:bottom w:val="none" w:sz="0" w:space="0" w:color="auto"/>
        <w:right w:val="none" w:sz="0" w:space="0" w:color="auto"/>
      </w:divBdr>
      <w:divsChild>
        <w:div w:id="1316300326">
          <w:marLeft w:val="1200"/>
          <w:marRight w:val="0"/>
          <w:marTop w:val="0"/>
          <w:marBottom w:val="0"/>
          <w:divBdr>
            <w:top w:val="none" w:sz="0" w:space="0" w:color="auto"/>
            <w:left w:val="none" w:sz="0" w:space="0" w:color="auto"/>
            <w:bottom w:val="none" w:sz="0" w:space="0" w:color="auto"/>
            <w:right w:val="none" w:sz="0" w:space="0" w:color="auto"/>
          </w:divBdr>
        </w:div>
      </w:divsChild>
    </w:div>
    <w:div w:id="526142481">
      <w:bodyDiv w:val="1"/>
      <w:marLeft w:val="0"/>
      <w:marRight w:val="0"/>
      <w:marTop w:val="0"/>
      <w:marBottom w:val="0"/>
      <w:divBdr>
        <w:top w:val="none" w:sz="0" w:space="0" w:color="auto"/>
        <w:left w:val="none" w:sz="0" w:space="0" w:color="auto"/>
        <w:bottom w:val="none" w:sz="0" w:space="0" w:color="auto"/>
        <w:right w:val="none" w:sz="0" w:space="0" w:color="auto"/>
      </w:divBdr>
      <w:divsChild>
        <w:div w:id="1167787815">
          <w:marLeft w:val="1200"/>
          <w:marRight w:val="0"/>
          <w:marTop w:val="0"/>
          <w:marBottom w:val="0"/>
          <w:divBdr>
            <w:top w:val="none" w:sz="0" w:space="0" w:color="auto"/>
            <w:left w:val="none" w:sz="0" w:space="0" w:color="auto"/>
            <w:bottom w:val="none" w:sz="0" w:space="0" w:color="auto"/>
            <w:right w:val="none" w:sz="0" w:space="0" w:color="auto"/>
          </w:divBdr>
        </w:div>
        <w:div w:id="2144959711">
          <w:marLeft w:val="0"/>
          <w:marRight w:val="0"/>
          <w:marTop w:val="0"/>
          <w:marBottom w:val="0"/>
          <w:divBdr>
            <w:top w:val="none" w:sz="0" w:space="0" w:color="auto"/>
            <w:left w:val="none" w:sz="0" w:space="0" w:color="auto"/>
            <w:bottom w:val="none" w:sz="0" w:space="0" w:color="auto"/>
            <w:right w:val="none" w:sz="0" w:space="0" w:color="auto"/>
          </w:divBdr>
        </w:div>
      </w:divsChild>
    </w:div>
    <w:div w:id="1768455270">
      <w:bodyDiv w:val="1"/>
      <w:marLeft w:val="0"/>
      <w:marRight w:val="0"/>
      <w:marTop w:val="0"/>
      <w:marBottom w:val="0"/>
      <w:divBdr>
        <w:top w:val="none" w:sz="0" w:space="0" w:color="auto"/>
        <w:left w:val="none" w:sz="0" w:space="0" w:color="auto"/>
        <w:bottom w:val="none" w:sz="0" w:space="0" w:color="auto"/>
        <w:right w:val="none" w:sz="0" w:space="0" w:color="auto"/>
      </w:divBdr>
      <w:divsChild>
        <w:div w:id="825627423">
          <w:marLeft w:val="0"/>
          <w:marRight w:val="0"/>
          <w:marTop w:val="0"/>
          <w:marBottom w:val="0"/>
          <w:divBdr>
            <w:top w:val="none" w:sz="0" w:space="0" w:color="auto"/>
            <w:left w:val="none" w:sz="0" w:space="0" w:color="auto"/>
            <w:bottom w:val="none" w:sz="0" w:space="0" w:color="auto"/>
            <w:right w:val="none" w:sz="0" w:space="0" w:color="auto"/>
          </w:divBdr>
        </w:div>
        <w:div w:id="1808938649">
          <w:marLeft w:val="0"/>
          <w:marRight w:val="0"/>
          <w:marTop w:val="0"/>
          <w:marBottom w:val="0"/>
          <w:divBdr>
            <w:top w:val="none" w:sz="0" w:space="0" w:color="auto"/>
            <w:left w:val="none" w:sz="0" w:space="0" w:color="auto"/>
            <w:bottom w:val="none" w:sz="0" w:space="0" w:color="auto"/>
            <w:right w:val="none" w:sz="0" w:space="0" w:color="auto"/>
          </w:divBdr>
        </w:div>
        <w:div w:id="1287931294">
          <w:marLeft w:val="1200"/>
          <w:marRight w:val="0"/>
          <w:marTop w:val="0"/>
          <w:marBottom w:val="0"/>
          <w:divBdr>
            <w:top w:val="none" w:sz="0" w:space="0" w:color="auto"/>
            <w:left w:val="none" w:sz="0" w:space="0" w:color="auto"/>
            <w:bottom w:val="none" w:sz="0" w:space="0" w:color="auto"/>
            <w:right w:val="none" w:sz="0" w:space="0" w:color="auto"/>
          </w:divBdr>
        </w:div>
        <w:div w:id="1818112756">
          <w:marLeft w:val="1200"/>
          <w:marRight w:val="0"/>
          <w:marTop w:val="0"/>
          <w:marBottom w:val="0"/>
          <w:divBdr>
            <w:top w:val="none" w:sz="0" w:space="0" w:color="auto"/>
            <w:left w:val="none" w:sz="0" w:space="0" w:color="auto"/>
            <w:bottom w:val="none" w:sz="0" w:space="0" w:color="auto"/>
            <w:right w:val="none" w:sz="0" w:space="0" w:color="auto"/>
          </w:divBdr>
        </w:div>
        <w:div w:id="1343822518">
          <w:marLeft w:val="0"/>
          <w:marRight w:val="0"/>
          <w:marTop w:val="0"/>
          <w:marBottom w:val="0"/>
          <w:divBdr>
            <w:top w:val="none" w:sz="0" w:space="0" w:color="auto"/>
            <w:left w:val="none" w:sz="0" w:space="0" w:color="auto"/>
            <w:bottom w:val="none" w:sz="0" w:space="0" w:color="auto"/>
            <w:right w:val="none" w:sz="0" w:space="0" w:color="auto"/>
          </w:divBdr>
        </w:div>
        <w:div w:id="172964336">
          <w:marLeft w:val="0"/>
          <w:marRight w:val="0"/>
          <w:marTop w:val="0"/>
          <w:marBottom w:val="0"/>
          <w:divBdr>
            <w:top w:val="none" w:sz="0" w:space="0" w:color="auto"/>
            <w:left w:val="none" w:sz="0" w:space="0" w:color="auto"/>
            <w:bottom w:val="none" w:sz="0" w:space="0" w:color="auto"/>
            <w:right w:val="none" w:sz="0" w:space="0" w:color="auto"/>
          </w:divBdr>
        </w:div>
        <w:div w:id="2007705417">
          <w:marLeft w:val="1200"/>
          <w:marRight w:val="0"/>
          <w:marTop w:val="0"/>
          <w:marBottom w:val="0"/>
          <w:divBdr>
            <w:top w:val="none" w:sz="0" w:space="0" w:color="auto"/>
            <w:left w:val="none" w:sz="0" w:space="0" w:color="auto"/>
            <w:bottom w:val="none" w:sz="0" w:space="0" w:color="auto"/>
            <w:right w:val="none" w:sz="0" w:space="0" w:color="auto"/>
          </w:divBdr>
        </w:div>
        <w:div w:id="801968350">
          <w:marLeft w:val="1200"/>
          <w:marRight w:val="0"/>
          <w:marTop w:val="0"/>
          <w:marBottom w:val="0"/>
          <w:divBdr>
            <w:top w:val="none" w:sz="0" w:space="0" w:color="auto"/>
            <w:left w:val="none" w:sz="0" w:space="0" w:color="auto"/>
            <w:bottom w:val="none" w:sz="0" w:space="0" w:color="auto"/>
            <w:right w:val="none" w:sz="0" w:space="0" w:color="auto"/>
          </w:divBdr>
        </w:div>
        <w:div w:id="708647896">
          <w:marLeft w:val="0"/>
          <w:marRight w:val="0"/>
          <w:marTop w:val="0"/>
          <w:marBottom w:val="0"/>
          <w:divBdr>
            <w:top w:val="none" w:sz="0" w:space="0" w:color="auto"/>
            <w:left w:val="none" w:sz="0" w:space="0" w:color="auto"/>
            <w:bottom w:val="none" w:sz="0" w:space="0" w:color="auto"/>
            <w:right w:val="none" w:sz="0" w:space="0" w:color="auto"/>
          </w:divBdr>
        </w:div>
        <w:div w:id="1820609519">
          <w:marLeft w:val="0"/>
          <w:marRight w:val="0"/>
          <w:marTop w:val="0"/>
          <w:marBottom w:val="0"/>
          <w:divBdr>
            <w:top w:val="none" w:sz="0" w:space="0" w:color="auto"/>
            <w:left w:val="none" w:sz="0" w:space="0" w:color="auto"/>
            <w:bottom w:val="none" w:sz="0" w:space="0" w:color="auto"/>
            <w:right w:val="none" w:sz="0" w:space="0" w:color="auto"/>
          </w:divBdr>
        </w:div>
        <w:div w:id="1418093196">
          <w:marLeft w:val="1200"/>
          <w:marRight w:val="0"/>
          <w:marTop w:val="0"/>
          <w:marBottom w:val="0"/>
          <w:divBdr>
            <w:top w:val="none" w:sz="0" w:space="0" w:color="auto"/>
            <w:left w:val="none" w:sz="0" w:space="0" w:color="auto"/>
            <w:bottom w:val="none" w:sz="0" w:space="0" w:color="auto"/>
            <w:right w:val="none" w:sz="0" w:space="0" w:color="auto"/>
          </w:divBdr>
        </w:div>
        <w:div w:id="749617276">
          <w:marLeft w:val="1200"/>
          <w:marRight w:val="0"/>
          <w:marTop w:val="0"/>
          <w:marBottom w:val="0"/>
          <w:divBdr>
            <w:top w:val="none" w:sz="0" w:space="0" w:color="auto"/>
            <w:left w:val="none" w:sz="0" w:space="0" w:color="auto"/>
            <w:bottom w:val="none" w:sz="0" w:space="0" w:color="auto"/>
            <w:right w:val="none" w:sz="0" w:space="0" w:color="auto"/>
          </w:divBdr>
        </w:div>
        <w:div w:id="1887831883">
          <w:marLeft w:val="0"/>
          <w:marRight w:val="0"/>
          <w:marTop w:val="0"/>
          <w:marBottom w:val="0"/>
          <w:divBdr>
            <w:top w:val="none" w:sz="0" w:space="0" w:color="auto"/>
            <w:left w:val="none" w:sz="0" w:space="0" w:color="auto"/>
            <w:bottom w:val="none" w:sz="0" w:space="0" w:color="auto"/>
            <w:right w:val="none" w:sz="0" w:space="0" w:color="auto"/>
          </w:divBdr>
        </w:div>
        <w:div w:id="804929638">
          <w:marLeft w:val="0"/>
          <w:marRight w:val="0"/>
          <w:marTop w:val="0"/>
          <w:marBottom w:val="0"/>
          <w:divBdr>
            <w:top w:val="none" w:sz="0" w:space="0" w:color="auto"/>
            <w:left w:val="none" w:sz="0" w:space="0" w:color="auto"/>
            <w:bottom w:val="none" w:sz="0" w:space="0" w:color="auto"/>
            <w:right w:val="none" w:sz="0" w:space="0" w:color="auto"/>
          </w:divBdr>
        </w:div>
        <w:div w:id="493569404">
          <w:marLeft w:val="1200"/>
          <w:marRight w:val="0"/>
          <w:marTop w:val="0"/>
          <w:marBottom w:val="0"/>
          <w:divBdr>
            <w:top w:val="none" w:sz="0" w:space="0" w:color="auto"/>
            <w:left w:val="none" w:sz="0" w:space="0" w:color="auto"/>
            <w:bottom w:val="none" w:sz="0" w:space="0" w:color="auto"/>
            <w:right w:val="none" w:sz="0" w:space="0" w:color="auto"/>
          </w:divBdr>
        </w:div>
        <w:div w:id="1359352618">
          <w:marLeft w:val="1200"/>
          <w:marRight w:val="0"/>
          <w:marTop w:val="0"/>
          <w:marBottom w:val="0"/>
          <w:divBdr>
            <w:top w:val="none" w:sz="0" w:space="0" w:color="auto"/>
            <w:left w:val="none" w:sz="0" w:space="0" w:color="auto"/>
            <w:bottom w:val="none" w:sz="0" w:space="0" w:color="auto"/>
            <w:right w:val="none" w:sz="0" w:space="0" w:color="auto"/>
          </w:divBdr>
        </w:div>
        <w:div w:id="858281336">
          <w:marLeft w:val="0"/>
          <w:marRight w:val="0"/>
          <w:marTop w:val="0"/>
          <w:marBottom w:val="0"/>
          <w:divBdr>
            <w:top w:val="none" w:sz="0" w:space="0" w:color="auto"/>
            <w:left w:val="none" w:sz="0" w:space="0" w:color="auto"/>
            <w:bottom w:val="none" w:sz="0" w:space="0" w:color="auto"/>
            <w:right w:val="none" w:sz="0" w:space="0" w:color="auto"/>
          </w:divBdr>
        </w:div>
        <w:div w:id="289828868">
          <w:marLeft w:val="0"/>
          <w:marRight w:val="0"/>
          <w:marTop w:val="0"/>
          <w:marBottom w:val="0"/>
          <w:divBdr>
            <w:top w:val="none" w:sz="0" w:space="0" w:color="auto"/>
            <w:left w:val="none" w:sz="0" w:space="0" w:color="auto"/>
            <w:bottom w:val="none" w:sz="0" w:space="0" w:color="auto"/>
            <w:right w:val="none" w:sz="0" w:space="0" w:color="auto"/>
          </w:divBdr>
        </w:div>
        <w:div w:id="212355060">
          <w:marLeft w:val="1200"/>
          <w:marRight w:val="0"/>
          <w:marTop w:val="0"/>
          <w:marBottom w:val="0"/>
          <w:divBdr>
            <w:top w:val="none" w:sz="0" w:space="0" w:color="auto"/>
            <w:left w:val="none" w:sz="0" w:space="0" w:color="auto"/>
            <w:bottom w:val="none" w:sz="0" w:space="0" w:color="auto"/>
            <w:right w:val="none" w:sz="0" w:space="0" w:color="auto"/>
          </w:divBdr>
        </w:div>
        <w:div w:id="2044862265">
          <w:marLeft w:val="1200"/>
          <w:marRight w:val="0"/>
          <w:marTop w:val="0"/>
          <w:marBottom w:val="0"/>
          <w:divBdr>
            <w:top w:val="none" w:sz="0" w:space="0" w:color="auto"/>
            <w:left w:val="none" w:sz="0" w:space="0" w:color="auto"/>
            <w:bottom w:val="none" w:sz="0" w:space="0" w:color="auto"/>
            <w:right w:val="none" w:sz="0" w:space="0" w:color="auto"/>
          </w:divBdr>
        </w:div>
      </w:divsChild>
    </w:div>
    <w:div w:id="2017220495">
      <w:bodyDiv w:val="1"/>
      <w:marLeft w:val="0"/>
      <w:marRight w:val="0"/>
      <w:marTop w:val="0"/>
      <w:marBottom w:val="0"/>
      <w:divBdr>
        <w:top w:val="none" w:sz="0" w:space="0" w:color="auto"/>
        <w:left w:val="none" w:sz="0" w:space="0" w:color="auto"/>
        <w:bottom w:val="none" w:sz="0" w:space="0" w:color="auto"/>
        <w:right w:val="none" w:sz="0" w:space="0" w:color="auto"/>
      </w:divBdr>
      <w:divsChild>
        <w:div w:id="1080832584">
          <w:marLeft w:val="1200"/>
          <w:marRight w:val="0"/>
          <w:marTop w:val="0"/>
          <w:marBottom w:val="0"/>
          <w:divBdr>
            <w:top w:val="none" w:sz="0" w:space="0" w:color="auto"/>
            <w:left w:val="none" w:sz="0" w:space="0" w:color="auto"/>
            <w:bottom w:val="none" w:sz="0" w:space="0" w:color="auto"/>
            <w:right w:val="none" w:sz="0" w:space="0" w:color="auto"/>
          </w:divBdr>
        </w:div>
        <w:div w:id="21155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odaniel@collegianmedia.com" TargetMode="External"/><Relationship Id="rId12" Type="http://schemas.openxmlformats.org/officeDocument/2006/relationships/image" Target="media/image1.png"/><Relationship Id="rId13" Type="http://schemas.openxmlformats.org/officeDocument/2006/relationships/hyperlink" Target="https://www.linkedin.com/in/alex-masson-b21574141/" TargetMode="External"/><Relationship Id="rId14" Type="http://schemas.openxmlformats.org/officeDocument/2006/relationships/hyperlink" Target="https://github.com/amasson99" TargetMode="External"/><Relationship Id="rId15" Type="http://schemas.openxmlformats.org/officeDocument/2006/relationships/hyperlink" Target="https://amasson99.github.io"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asson99@gmail.com" TargetMode="External"/><Relationship Id="rId9" Type="http://schemas.openxmlformats.org/officeDocument/2006/relationships/hyperlink" Target="mailto:donnellyd@umkc.edu" TargetMode="External"/><Relationship Id="rId10" Type="http://schemas.openxmlformats.org/officeDocument/2006/relationships/hyperlink" Target="mailto:briangay@sms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6446BC48F144359D4BB98FFA54470F"/>
        <w:category>
          <w:name w:val="General"/>
          <w:gallery w:val="placeholder"/>
        </w:category>
        <w:types>
          <w:type w:val="bbPlcHdr"/>
        </w:types>
        <w:behaviors>
          <w:behavior w:val="content"/>
        </w:behaviors>
        <w:guid w:val="{9CC937DF-C30C-436B-82A8-98E183ACD4BA}"/>
      </w:docPartPr>
      <w:docPartBody>
        <w:p w:rsidR="001114F0" w:rsidRDefault="001114F0">
          <w:pPr>
            <w:pStyle w:val="9D6446BC48F144359D4BB98FFA54470F"/>
          </w:pPr>
          <w:r>
            <w:t>Skills &amp; Abilities</w:t>
          </w:r>
        </w:p>
      </w:docPartBody>
    </w:docPart>
    <w:docPart>
      <w:docPartPr>
        <w:name w:val="2CCF590FBB2644DB9F6E20A1F25E49CA"/>
        <w:category>
          <w:name w:val="General"/>
          <w:gallery w:val="placeholder"/>
        </w:category>
        <w:types>
          <w:type w:val="bbPlcHdr"/>
        </w:types>
        <w:behaviors>
          <w:behavior w:val="content"/>
        </w:behaviors>
        <w:guid w:val="{4D78C449-FA72-444F-9171-5A7F19EBA653}"/>
      </w:docPartPr>
      <w:docPartBody>
        <w:p w:rsidR="001114F0" w:rsidRDefault="001114F0">
          <w:pPr>
            <w:pStyle w:val="2CCF590FBB2644DB9F6E20A1F25E49CA"/>
          </w:pPr>
          <w:r>
            <w:t>Management</w:t>
          </w:r>
        </w:p>
      </w:docPartBody>
    </w:docPart>
    <w:docPart>
      <w:docPartPr>
        <w:name w:val="E04B6EDDA4DD4C9DBD3DB99434C065D4"/>
        <w:category>
          <w:name w:val="General"/>
          <w:gallery w:val="placeholder"/>
        </w:category>
        <w:types>
          <w:type w:val="bbPlcHdr"/>
        </w:types>
        <w:behaviors>
          <w:behavior w:val="content"/>
        </w:behaviors>
        <w:guid w:val="{ADD88EA6-7648-470D-99A9-657F8CEBA5A5}"/>
      </w:docPartPr>
      <w:docPartBody>
        <w:p w:rsidR="001114F0" w:rsidRDefault="001114F0">
          <w:pPr>
            <w:pStyle w:val="E04B6EDDA4DD4C9DBD3DB99434C065D4"/>
          </w:pPr>
          <w:r>
            <w:t>Leadership</w:t>
          </w:r>
        </w:p>
      </w:docPartBody>
    </w:docPart>
    <w:docPart>
      <w:docPartPr>
        <w:name w:val="309755910BFA47A58C5EBBBCE8228B04"/>
        <w:category>
          <w:name w:val="General"/>
          <w:gallery w:val="placeholder"/>
        </w:category>
        <w:types>
          <w:type w:val="bbPlcHdr"/>
        </w:types>
        <w:behaviors>
          <w:behavior w:val="content"/>
        </w:behaviors>
        <w:guid w:val="{DFAEE707-C8C2-4C06-BA84-DCBD033F21EE}"/>
      </w:docPartPr>
      <w:docPartBody>
        <w:p w:rsidR="001114F0" w:rsidRDefault="001114F0">
          <w:pPr>
            <w:pStyle w:val="309755910BFA47A58C5EBBBCE8228B0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F0"/>
    <w:rsid w:val="0000316A"/>
    <w:rsid w:val="001114F0"/>
    <w:rsid w:val="00405BD7"/>
    <w:rsid w:val="006A2ED1"/>
    <w:rsid w:val="00724E3A"/>
    <w:rsid w:val="00A73E55"/>
    <w:rsid w:val="00B14B46"/>
    <w:rsid w:val="00B815CA"/>
    <w:rsid w:val="00E9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EA406C57A4EA5A4CA6D1C60397F33">
    <w:name w:val="9D0EA406C57A4EA5A4CA6D1C60397F33"/>
  </w:style>
  <w:style w:type="paragraph" w:customStyle="1" w:styleId="BAFA2F0934AF45A9A2AE5808C41B4E67">
    <w:name w:val="BAFA2F0934AF45A9A2AE5808C41B4E67"/>
  </w:style>
  <w:style w:type="paragraph" w:customStyle="1" w:styleId="314920A7091D4A578B6A0E6A35DB8D1B">
    <w:name w:val="314920A7091D4A578B6A0E6A35DB8D1B"/>
  </w:style>
  <w:style w:type="paragraph" w:customStyle="1" w:styleId="D1C8E1FF844D41D5967057D3463D1776">
    <w:name w:val="D1C8E1FF844D41D5967057D3463D1776"/>
  </w:style>
  <w:style w:type="paragraph" w:customStyle="1" w:styleId="5CBEBD968D224D7A9B369C4C3E57D6F9">
    <w:name w:val="5CBEBD968D224D7A9B369C4C3E57D6F9"/>
  </w:style>
  <w:style w:type="paragraph" w:customStyle="1" w:styleId="11487D090D18431F93F01EF1D3A4E58D">
    <w:name w:val="11487D090D18431F93F01EF1D3A4E58D"/>
  </w:style>
  <w:style w:type="paragraph" w:customStyle="1" w:styleId="E12E2BAA3C454317AF70DDA5F3AE78E6">
    <w:name w:val="E12E2BAA3C454317AF70DDA5F3AE78E6"/>
  </w:style>
  <w:style w:type="paragraph" w:customStyle="1" w:styleId="0A0E07245DA942EFB2EA29CA164AA52E">
    <w:name w:val="0A0E07245DA942EFB2EA29CA164AA52E"/>
  </w:style>
  <w:style w:type="paragraph" w:customStyle="1" w:styleId="44992F9E3F7D4CAE9D38882ED829648C">
    <w:name w:val="44992F9E3F7D4CAE9D38882ED829648C"/>
  </w:style>
  <w:style w:type="paragraph" w:customStyle="1" w:styleId="B5EC363B4F1547468212A5C3F9A3069C">
    <w:name w:val="B5EC363B4F1547468212A5C3F9A3069C"/>
  </w:style>
  <w:style w:type="paragraph" w:customStyle="1" w:styleId="7AEAF0B13CDE43A28D2FDF18B67E6C45">
    <w:name w:val="7AEAF0B13CDE43A28D2FDF18B67E6C45"/>
  </w:style>
  <w:style w:type="paragraph" w:customStyle="1" w:styleId="263AA2FBC6CD4328A77E462EFF78CA53">
    <w:name w:val="263AA2FBC6CD4328A77E462EFF78CA53"/>
  </w:style>
  <w:style w:type="paragraph" w:customStyle="1" w:styleId="447828606B8E4CAEB79220C0E99FBBC1">
    <w:name w:val="447828606B8E4CAEB79220C0E99FBBC1"/>
  </w:style>
  <w:style w:type="paragraph" w:customStyle="1" w:styleId="8224823B8F8F4FA4AF8572F80AEFA4AE">
    <w:name w:val="8224823B8F8F4FA4AF8572F80AEFA4AE"/>
  </w:style>
  <w:style w:type="paragraph" w:customStyle="1" w:styleId="1F99334AB46B4BCDAB3380EC3C1F8A96">
    <w:name w:val="1F99334AB46B4BCDAB3380EC3C1F8A96"/>
  </w:style>
  <w:style w:type="paragraph" w:customStyle="1" w:styleId="9D6446BC48F144359D4BB98FFA54470F">
    <w:name w:val="9D6446BC48F144359D4BB98FFA54470F"/>
  </w:style>
  <w:style w:type="paragraph" w:customStyle="1" w:styleId="2CCF590FBB2644DB9F6E20A1F25E49CA">
    <w:name w:val="2CCF590FBB2644DB9F6E20A1F25E49CA"/>
  </w:style>
  <w:style w:type="paragraph" w:customStyle="1" w:styleId="D576AA3342C44AB9BDC5125135AEA01C">
    <w:name w:val="D576AA3342C44AB9BDC5125135AEA01C"/>
  </w:style>
  <w:style w:type="paragraph" w:customStyle="1" w:styleId="6CB49872BDDA4EB5A6C2769ED929E243">
    <w:name w:val="6CB49872BDDA4EB5A6C2769ED929E243"/>
  </w:style>
  <w:style w:type="paragraph" w:customStyle="1" w:styleId="F3E6C47A1368470E99D6D1E32813BD9F">
    <w:name w:val="F3E6C47A1368470E99D6D1E32813BD9F"/>
  </w:style>
  <w:style w:type="paragraph" w:customStyle="1" w:styleId="F109906AAE4747FCB14BD972D6BDBB1C">
    <w:name w:val="F109906AAE4747FCB14BD972D6BDBB1C"/>
  </w:style>
  <w:style w:type="paragraph" w:customStyle="1" w:styleId="941912CE35244D02A619C31E4D12F2F5">
    <w:name w:val="941912CE35244D02A619C31E4D12F2F5"/>
  </w:style>
  <w:style w:type="paragraph" w:customStyle="1" w:styleId="E04B6EDDA4DD4C9DBD3DB99434C065D4">
    <w:name w:val="E04B6EDDA4DD4C9DBD3DB99434C065D4"/>
  </w:style>
  <w:style w:type="paragraph" w:customStyle="1" w:styleId="4FFBF58161F849D1A85F8E185763AEBC">
    <w:name w:val="4FFBF58161F849D1A85F8E185763AEBC"/>
  </w:style>
  <w:style w:type="paragraph" w:customStyle="1" w:styleId="309755910BFA47A58C5EBBBCE8228B04">
    <w:name w:val="309755910BFA47A58C5EBBBCE8228B04"/>
  </w:style>
  <w:style w:type="paragraph" w:customStyle="1" w:styleId="FF59AF6DC9AB40B38B7C869B34DD3785">
    <w:name w:val="FF59AF6DC9AB40B38B7C869B34DD3785"/>
  </w:style>
  <w:style w:type="paragraph" w:customStyle="1" w:styleId="732E21B1BF434BE9BDAAC6EC2183C6DC">
    <w:name w:val="732E21B1BF434BE9BDAAC6EC2183C6DC"/>
  </w:style>
  <w:style w:type="paragraph" w:customStyle="1" w:styleId="9B89FAC7123048EBA15A55D5B4A47821">
    <w:name w:val="9B89FAC7123048EBA15A55D5B4A47821"/>
  </w:style>
  <w:style w:type="paragraph" w:customStyle="1" w:styleId="3217EE04F67E4567B69EC9151813C763">
    <w:name w:val="3217EE04F67E4567B69EC9151813C763"/>
  </w:style>
  <w:style w:type="paragraph" w:customStyle="1" w:styleId="9C5105657DF040349B49D20D2745F99F">
    <w:name w:val="9C5105657DF040349B49D20D2745F99F"/>
  </w:style>
  <w:style w:type="paragraph" w:customStyle="1" w:styleId="3FB82EC6FB0A4F03A717C756BDCD8131">
    <w:name w:val="3FB82EC6FB0A4F03A717C756BDCD8131"/>
  </w:style>
  <w:style w:type="paragraph" w:customStyle="1" w:styleId="13BC5DF57133405CB5C534DF83976D6A">
    <w:name w:val="13BC5DF57133405CB5C534DF83976D6A"/>
  </w:style>
  <w:style w:type="paragraph" w:customStyle="1" w:styleId="8CBD1CADEEDA4CB29F2CC2B93F26FF4D">
    <w:name w:val="8CBD1CADEEDA4CB29F2CC2B93F26FF4D"/>
  </w:style>
  <w:style w:type="paragraph" w:customStyle="1" w:styleId="D2544FE605CC4203B3B96B093DB0D114">
    <w:name w:val="D2544FE605CC4203B3B96B093DB0D114"/>
    <w:rsid w:val="001114F0"/>
  </w:style>
  <w:style w:type="paragraph" w:customStyle="1" w:styleId="E590F48A5EC442D6861B32D1752A882D">
    <w:name w:val="E590F48A5EC442D6861B32D1752A882D"/>
    <w:rsid w:val="001114F0"/>
  </w:style>
  <w:style w:type="paragraph" w:customStyle="1" w:styleId="41466E75122B481C961A5AE39DF043FE">
    <w:name w:val="41466E75122B481C961A5AE39DF043FE"/>
    <w:rsid w:val="00724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517BF-AD19-3448-809B-FDA38879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C:\Users\amass\AppData\Roaming\Microsoft\Templates\Resume (color).dotx</Template>
  <TotalTime>7</TotalTime>
  <Pages>2</Pages>
  <Words>811</Words>
  <Characters>4624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Codename Dutchess</dc:creator>
  <cp:keywords/>
  <cp:lastModifiedBy>Alex Masson</cp:lastModifiedBy>
  <cp:revision>6</cp:revision>
  <cp:lastPrinted>2017-10-12T21:04:00Z</cp:lastPrinted>
  <dcterms:created xsi:type="dcterms:W3CDTF">2017-12-12T19:14:00Z</dcterms:created>
  <dcterms:modified xsi:type="dcterms:W3CDTF">2018-02-06T17:01:00Z</dcterms:modified>
  <cp:version/>
</cp:coreProperties>
</file>